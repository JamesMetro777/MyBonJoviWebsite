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364C0" w:rsidTr="00D364C0">
        <w:tc>
          <w:tcPr>
            <w:tcW w:w="4621" w:type="dxa"/>
          </w:tcPr>
          <w:p w:rsidR="00D364C0" w:rsidRPr="00D364C0" w:rsidRDefault="00D364C0">
            <w:pPr>
              <w:rPr>
                <w:sz w:val="24"/>
                <w:szCs w:val="24"/>
              </w:rPr>
            </w:pPr>
            <w:r w:rsidRPr="00D364C0">
              <w:rPr>
                <w:sz w:val="24"/>
                <w:szCs w:val="24"/>
              </w:rPr>
              <w:t>Before</w:t>
            </w:r>
          </w:p>
        </w:tc>
        <w:tc>
          <w:tcPr>
            <w:tcW w:w="4621" w:type="dxa"/>
          </w:tcPr>
          <w:p w:rsidR="00D364C0" w:rsidRPr="00D364C0" w:rsidRDefault="00D364C0">
            <w:pPr>
              <w:rPr>
                <w:sz w:val="24"/>
                <w:szCs w:val="24"/>
              </w:rPr>
            </w:pPr>
            <w:r w:rsidRPr="00D364C0">
              <w:rPr>
                <w:sz w:val="24"/>
                <w:szCs w:val="24"/>
              </w:rPr>
              <w:t>After</w:t>
            </w:r>
          </w:p>
        </w:tc>
      </w:tr>
      <w:tr w:rsidR="00D364C0" w:rsidTr="00D364C0">
        <w:tc>
          <w:tcPr>
            <w:tcW w:w="4621" w:type="dxa"/>
          </w:tcPr>
          <w:p w:rsidR="00D364C0" w:rsidRPr="00D364C0" w:rsidRDefault="00D364C0">
            <w:r w:rsidRPr="00D364C0">
              <w:t>File size was very big (41mb)</w:t>
            </w:r>
          </w:p>
        </w:tc>
        <w:tc>
          <w:tcPr>
            <w:tcW w:w="4621" w:type="dxa"/>
          </w:tcPr>
          <w:p w:rsidR="00D364C0" w:rsidRPr="00D364C0" w:rsidRDefault="006713D9">
            <w:r>
              <w:t>Down the file size to 2.93mb</w:t>
            </w:r>
            <w:bookmarkStart w:id="0" w:name="_GoBack"/>
            <w:bookmarkEnd w:id="0"/>
          </w:p>
        </w:tc>
      </w:tr>
      <w:tr w:rsidR="00D364C0" w:rsidTr="00D364C0">
        <w:tc>
          <w:tcPr>
            <w:tcW w:w="4621" w:type="dxa"/>
          </w:tcPr>
          <w:p w:rsidR="00D364C0" w:rsidRDefault="00D364C0">
            <w:r>
              <w:t>Bmp, psd and ai files were in my website</w:t>
            </w:r>
          </w:p>
        </w:tc>
        <w:tc>
          <w:tcPr>
            <w:tcW w:w="4621" w:type="dxa"/>
          </w:tcPr>
          <w:p w:rsidR="00D364C0" w:rsidRDefault="00D364C0">
            <w:r>
              <w:t>Change them to jpeg and delete them</w:t>
            </w:r>
          </w:p>
        </w:tc>
      </w:tr>
      <w:tr w:rsidR="00D364C0" w:rsidTr="00D364C0">
        <w:tc>
          <w:tcPr>
            <w:tcW w:w="4621" w:type="dxa"/>
          </w:tcPr>
          <w:p w:rsidR="00D364C0" w:rsidRDefault="00D364C0">
            <w:r>
              <w:t>No interactive features such as no gallery or even a form</w:t>
            </w:r>
          </w:p>
        </w:tc>
        <w:tc>
          <w:tcPr>
            <w:tcW w:w="4621" w:type="dxa"/>
          </w:tcPr>
          <w:p w:rsidR="00D364C0" w:rsidRDefault="00D364C0">
            <w:r>
              <w:t>Changed the pictures to jpeg, put them back to the gallery pages and did a blog comment page (form)</w:t>
            </w:r>
          </w:p>
        </w:tc>
      </w:tr>
      <w:tr w:rsidR="00D364C0" w:rsidTr="00D364C0">
        <w:tc>
          <w:tcPr>
            <w:tcW w:w="4621" w:type="dxa"/>
          </w:tcPr>
          <w:p w:rsidR="00D364C0" w:rsidRDefault="00D364C0">
            <w:r>
              <w:t>Some of the text was missing</w:t>
            </w:r>
          </w:p>
        </w:tc>
        <w:tc>
          <w:tcPr>
            <w:tcW w:w="4621" w:type="dxa"/>
          </w:tcPr>
          <w:p w:rsidR="00D364C0" w:rsidRDefault="00D364C0">
            <w:r>
              <w:t>Added more text to it</w:t>
            </w:r>
          </w:p>
        </w:tc>
      </w:tr>
      <w:tr w:rsidR="00D364C0" w:rsidTr="00D364C0">
        <w:tc>
          <w:tcPr>
            <w:tcW w:w="4621" w:type="dxa"/>
          </w:tcPr>
          <w:p w:rsidR="00D364C0" w:rsidRDefault="00E2411F">
            <w:r>
              <w:t>Not all images were optimised</w:t>
            </w:r>
          </w:p>
        </w:tc>
        <w:tc>
          <w:tcPr>
            <w:tcW w:w="4621" w:type="dxa"/>
          </w:tcPr>
          <w:p w:rsidR="00D364C0" w:rsidRDefault="00E2411F">
            <w:r>
              <w:t>Using Photoshop, I optimised the pictures and save them for web and got rid of the original pictures.</w:t>
            </w:r>
          </w:p>
        </w:tc>
      </w:tr>
    </w:tbl>
    <w:p w:rsidR="00171F03" w:rsidRDefault="00171F03"/>
    <w:p w:rsidR="007903A0" w:rsidRDefault="007903A0" w:rsidP="007903A0">
      <w:pPr>
        <w:jc w:val="center"/>
      </w:pPr>
      <w:r>
        <w:t>Design</w:t>
      </w:r>
    </w:p>
    <w:p w:rsidR="000F199C" w:rsidRDefault="007903A0" w:rsidP="007903A0">
      <w:r>
        <w:t xml:space="preserve">For building the website I used Dreamweaver because every option such as form was easy to find and use. I used the form option tools to create the form. For the imagery gallery I used the option of rollover image to do a rollover image. Both you can find in insert option. For the text, I used Microsoft word because I found that hyperlinks that are outside of my website on Dreamweaver you can’t do whereas in word you can. For the images, </w:t>
      </w:r>
      <w:r w:rsidR="000F199C">
        <w:t>optimising</w:t>
      </w:r>
      <w:r>
        <w:t xml:space="preserve"> them I used Photoshop because it had the tools to do that and I had to save them as a jpeg, the other Adobe products don’t do jpeg.</w:t>
      </w:r>
      <w:r w:rsidR="000F199C">
        <w:t xml:space="preserve"> For creating my own images, I used both Photoshop and illustrator because they both had the tools to create something, I used illustrator so I could de-size a picture that will be within the image because I didn’t know that you could re-size a picture until I optimised the pictures. I used the internet for most of the pictures because they have every picture of the band that has ever been </w:t>
      </w:r>
      <w:proofErr w:type="gramStart"/>
      <w:r w:rsidR="000F199C">
        <w:t>token</w:t>
      </w:r>
      <w:proofErr w:type="gramEnd"/>
      <w:r w:rsidR="000F199C">
        <w:t xml:space="preserve">. </w:t>
      </w:r>
    </w:p>
    <w:sectPr w:rsidR="000F199C" w:rsidSect="00171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4C0"/>
    <w:rsid w:val="00021B4D"/>
    <w:rsid w:val="000302D5"/>
    <w:rsid w:val="0003747B"/>
    <w:rsid w:val="00043532"/>
    <w:rsid w:val="00061B78"/>
    <w:rsid w:val="000B2CCC"/>
    <w:rsid w:val="000C76CF"/>
    <w:rsid w:val="000E4DC1"/>
    <w:rsid w:val="000E6712"/>
    <w:rsid w:val="000F199C"/>
    <w:rsid w:val="00105EBE"/>
    <w:rsid w:val="00124636"/>
    <w:rsid w:val="00146B69"/>
    <w:rsid w:val="00162F9F"/>
    <w:rsid w:val="00165D32"/>
    <w:rsid w:val="001678B6"/>
    <w:rsid w:val="00171F03"/>
    <w:rsid w:val="001760EA"/>
    <w:rsid w:val="00185203"/>
    <w:rsid w:val="0019035A"/>
    <w:rsid w:val="00194269"/>
    <w:rsid w:val="001E6AC2"/>
    <w:rsid w:val="00211CEE"/>
    <w:rsid w:val="0022410C"/>
    <w:rsid w:val="0026428C"/>
    <w:rsid w:val="00285C1E"/>
    <w:rsid w:val="002A634E"/>
    <w:rsid w:val="002B0DF2"/>
    <w:rsid w:val="002B26E4"/>
    <w:rsid w:val="002B318B"/>
    <w:rsid w:val="002C0770"/>
    <w:rsid w:val="002C3D47"/>
    <w:rsid w:val="002D056D"/>
    <w:rsid w:val="002D14B6"/>
    <w:rsid w:val="002F6738"/>
    <w:rsid w:val="00310B2C"/>
    <w:rsid w:val="00314E9A"/>
    <w:rsid w:val="003166FB"/>
    <w:rsid w:val="00330748"/>
    <w:rsid w:val="00331C78"/>
    <w:rsid w:val="00334A27"/>
    <w:rsid w:val="003431FF"/>
    <w:rsid w:val="00366A04"/>
    <w:rsid w:val="00386703"/>
    <w:rsid w:val="003B7B10"/>
    <w:rsid w:val="003C62ED"/>
    <w:rsid w:val="003D380C"/>
    <w:rsid w:val="003F10A3"/>
    <w:rsid w:val="003F2E5A"/>
    <w:rsid w:val="00442CC9"/>
    <w:rsid w:val="0045174B"/>
    <w:rsid w:val="0046700E"/>
    <w:rsid w:val="00473FCD"/>
    <w:rsid w:val="00483348"/>
    <w:rsid w:val="00492D96"/>
    <w:rsid w:val="0049559E"/>
    <w:rsid w:val="004C1265"/>
    <w:rsid w:val="004D0BB3"/>
    <w:rsid w:val="004E32F7"/>
    <w:rsid w:val="004F5B7E"/>
    <w:rsid w:val="00503706"/>
    <w:rsid w:val="00513A1D"/>
    <w:rsid w:val="005147F5"/>
    <w:rsid w:val="005151A0"/>
    <w:rsid w:val="00520BE6"/>
    <w:rsid w:val="00520F39"/>
    <w:rsid w:val="00523B0A"/>
    <w:rsid w:val="00524580"/>
    <w:rsid w:val="00550946"/>
    <w:rsid w:val="00575A49"/>
    <w:rsid w:val="00583FF3"/>
    <w:rsid w:val="00586779"/>
    <w:rsid w:val="00594A4D"/>
    <w:rsid w:val="005960FA"/>
    <w:rsid w:val="005A2B3A"/>
    <w:rsid w:val="005B343F"/>
    <w:rsid w:val="005F2F22"/>
    <w:rsid w:val="005F5AFF"/>
    <w:rsid w:val="00603F28"/>
    <w:rsid w:val="006209F9"/>
    <w:rsid w:val="00634AD2"/>
    <w:rsid w:val="006553A1"/>
    <w:rsid w:val="0065665D"/>
    <w:rsid w:val="006713D9"/>
    <w:rsid w:val="00671542"/>
    <w:rsid w:val="0068239D"/>
    <w:rsid w:val="00693E2A"/>
    <w:rsid w:val="006A4831"/>
    <w:rsid w:val="006A55E9"/>
    <w:rsid w:val="006B3510"/>
    <w:rsid w:val="00705C90"/>
    <w:rsid w:val="00710B27"/>
    <w:rsid w:val="00736DD5"/>
    <w:rsid w:val="00752297"/>
    <w:rsid w:val="00770A34"/>
    <w:rsid w:val="0077367A"/>
    <w:rsid w:val="00777A20"/>
    <w:rsid w:val="007855B5"/>
    <w:rsid w:val="00787D04"/>
    <w:rsid w:val="007903A0"/>
    <w:rsid w:val="007B1010"/>
    <w:rsid w:val="007C2645"/>
    <w:rsid w:val="007D4029"/>
    <w:rsid w:val="007D74AE"/>
    <w:rsid w:val="007E579A"/>
    <w:rsid w:val="00805DD4"/>
    <w:rsid w:val="00815EBB"/>
    <w:rsid w:val="00826831"/>
    <w:rsid w:val="008411FA"/>
    <w:rsid w:val="00843068"/>
    <w:rsid w:val="008514DE"/>
    <w:rsid w:val="008617F4"/>
    <w:rsid w:val="00886270"/>
    <w:rsid w:val="008A1867"/>
    <w:rsid w:val="008A26C5"/>
    <w:rsid w:val="008A5EE1"/>
    <w:rsid w:val="008A6F98"/>
    <w:rsid w:val="008B6C43"/>
    <w:rsid w:val="008D0AC5"/>
    <w:rsid w:val="008D132D"/>
    <w:rsid w:val="008D1606"/>
    <w:rsid w:val="008E217B"/>
    <w:rsid w:val="008E2786"/>
    <w:rsid w:val="00906506"/>
    <w:rsid w:val="00911E0D"/>
    <w:rsid w:val="009243C0"/>
    <w:rsid w:val="0092486C"/>
    <w:rsid w:val="009331B0"/>
    <w:rsid w:val="00963D92"/>
    <w:rsid w:val="00980894"/>
    <w:rsid w:val="009815B3"/>
    <w:rsid w:val="009A7854"/>
    <w:rsid w:val="009B0E95"/>
    <w:rsid w:val="009B3A0F"/>
    <w:rsid w:val="009B3CF3"/>
    <w:rsid w:val="009C696A"/>
    <w:rsid w:val="009D02BC"/>
    <w:rsid w:val="009D5952"/>
    <w:rsid w:val="009E1489"/>
    <w:rsid w:val="009E4D55"/>
    <w:rsid w:val="00A119B6"/>
    <w:rsid w:val="00A2101F"/>
    <w:rsid w:val="00A3512F"/>
    <w:rsid w:val="00A520F8"/>
    <w:rsid w:val="00A53345"/>
    <w:rsid w:val="00A73DD1"/>
    <w:rsid w:val="00A773CD"/>
    <w:rsid w:val="00A94DD8"/>
    <w:rsid w:val="00AF5DBD"/>
    <w:rsid w:val="00B00B3F"/>
    <w:rsid w:val="00B2100B"/>
    <w:rsid w:val="00B41833"/>
    <w:rsid w:val="00B440C3"/>
    <w:rsid w:val="00B4454E"/>
    <w:rsid w:val="00B4644B"/>
    <w:rsid w:val="00B55862"/>
    <w:rsid w:val="00B9106C"/>
    <w:rsid w:val="00BA039F"/>
    <w:rsid w:val="00BA3835"/>
    <w:rsid w:val="00BA4BFF"/>
    <w:rsid w:val="00BA6275"/>
    <w:rsid w:val="00BA62DE"/>
    <w:rsid w:val="00BB5697"/>
    <w:rsid w:val="00BC3060"/>
    <w:rsid w:val="00BC5FB5"/>
    <w:rsid w:val="00BD52F0"/>
    <w:rsid w:val="00C53928"/>
    <w:rsid w:val="00C61F95"/>
    <w:rsid w:val="00C81836"/>
    <w:rsid w:val="00C82874"/>
    <w:rsid w:val="00C872EE"/>
    <w:rsid w:val="00C939D5"/>
    <w:rsid w:val="00C9570A"/>
    <w:rsid w:val="00CA38EC"/>
    <w:rsid w:val="00CE176E"/>
    <w:rsid w:val="00CE588F"/>
    <w:rsid w:val="00CF0A40"/>
    <w:rsid w:val="00CF5D26"/>
    <w:rsid w:val="00D06D5D"/>
    <w:rsid w:val="00D108E4"/>
    <w:rsid w:val="00D13807"/>
    <w:rsid w:val="00D26331"/>
    <w:rsid w:val="00D30653"/>
    <w:rsid w:val="00D3147F"/>
    <w:rsid w:val="00D3229D"/>
    <w:rsid w:val="00D364C0"/>
    <w:rsid w:val="00D403D7"/>
    <w:rsid w:val="00D47040"/>
    <w:rsid w:val="00D65DF0"/>
    <w:rsid w:val="00D66EDD"/>
    <w:rsid w:val="00D705EF"/>
    <w:rsid w:val="00DA69C9"/>
    <w:rsid w:val="00DC05DF"/>
    <w:rsid w:val="00DD1EDF"/>
    <w:rsid w:val="00E00F87"/>
    <w:rsid w:val="00E2411F"/>
    <w:rsid w:val="00E31412"/>
    <w:rsid w:val="00E40C1B"/>
    <w:rsid w:val="00E443A7"/>
    <w:rsid w:val="00E4648F"/>
    <w:rsid w:val="00E6592B"/>
    <w:rsid w:val="00E66690"/>
    <w:rsid w:val="00E74762"/>
    <w:rsid w:val="00EA3D3E"/>
    <w:rsid w:val="00EB24CB"/>
    <w:rsid w:val="00ED3E44"/>
    <w:rsid w:val="00ED509F"/>
    <w:rsid w:val="00EE748A"/>
    <w:rsid w:val="00EF1B40"/>
    <w:rsid w:val="00F83E3E"/>
    <w:rsid w:val="00F9571E"/>
    <w:rsid w:val="00FA594B"/>
    <w:rsid w:val="00FF1B5A"/>
    <w:rsid w:val="00FF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64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64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7D92B76B</Template>
  <TotalTime>51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Oldham College</Company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Rigby</dc:creator>
  <cp:lastModifiedBy>James Rigby</cp:lastModifiedBy>
  <cp:revision>4</cp:revision>
  <dcterms:created xsi:type="dcterms:W3CDTF">2014-01-07T13:32:00Z</dcterms:created>
  <dcterms:modified xsi:type="dcterms:W3CDTF">2014-01-07T14:25:00Z</dcterms:modified>
</cp:coreProperties>
</file>